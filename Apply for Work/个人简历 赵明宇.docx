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C0AD8" w:rsidRPr="00C66487" w:rsidRDefault="00EA4490" w:rsidP="00D558FC">
      <w:pPr>
        <w:ind w:right="20"/>
        <w:jc w:val="left"/>
        <w:rPr>
          <w:b/>
          <w:sz w:val="24"/>
        </w:rPr>
      </w:pPr>
      <w:r>
        <w:rPr>
          <w:i/>
          <w:sz w:val="24"/>
        </w:rPr>
        <w:pict>
          <v:rect id="_x0000_i1025" style="width:487pt;height:1.5pt;mso-position-horizontal-relative:page;mso-position-vertical-relative:page" o:hrstd="t" o:hrnoshade="t" o:hr="t" fillcolor="black" stroked="f">
            <v:imagedata r:id="rId8" o:title=""/>
            <o:lock v:ext="edit" aspectratio="t"/>
          </v:rect>
        </w:pict>
      </w:r>
    </w:p>
    <w:p w:rsidR="001A52BF" w:rsidRPr="00E20F57" w:rsidRDefault="001A52BF" w:rsidP="00294C61">
      <w:pPr>
        <w:ind w:right="440"/>
        <w:jc w:val="left"/>
        <w:rPr>
          <w:rFonts w:hint="eastAsia"/>
          <w:iCs/>
          <w:sz w:val="24"/>
        </w:rPr>
      </w:pPr>
      <w:bookmarkStart w:id="0" w:name="_GoBack"/>
      <w:bookmarkEnd w:id="0"/>
    </w:p>
    <w:sectPr w:rsidR="001A52BF" w:rsidRPr="00E20F57" w:rsidSect="00FC376C">
      <w:headerReference w:type="default" r:id="rId9"/>
      <w:pgSz w:w="11906" w:h="16838"/>
      <w:pgMar w:top="720" w:right="720" w:bottom="720" w:left="720" w:header="452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4490" w:rsidRDefault="00EA4490">
      <w:r>
        <w:separator/>
      </w:r>
    </w:p>
  </w:endnote>
  <w:endnote w:type="continuationSeparator" w:id="0">
    <w:p w:rsidR="00EA4490" w:rsidRDefault="00EA4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4490" w:rsidRDefault="00EA4490">
      <w:r>
        <w:separator/>
      </w:r>
    </w:p>
  </w:footnote>
  <w:footnote w:type="continuationSeparator" w:id="0">
    <w:p w:rsidR="00EA4490" w:rsidRDefault="00EA44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0B0D" w:rsidRDefault="004E4F75" w:rsidP="00FC376C">
    <w:pPr>
      <w:ind w:right="-160"/>
      <w:jc w:val="center"/>
      <w:rPr>
        <w:sz w:val="22"/>
        <w:szCs w:val="22"/>
      </w:rPr>
    </w:pPr>
    <w:r>
      <w:rPr>
        <w:rFonts w:hint="eastAsia"/>
        <w:b/>
        <w:sz w:val="36"/>
        <w:szCs w:val="32"/>
      </w:rPr>
      <w:t>赵明宇</w:t>
    </w:r>
  </w:p>
  <w:p w:rsidR="00E50B0D" w:rsidRDefault="004E4F75" w:rsidP="00FC376C">
    <w:pPr>
      <w:ind w:right="20"/>
      <w:jc w:val="center"/>
      <w:rPr>
        <w:sz w:val="22"/>
        <w:szCs w:val="22"/>
      </w:rPr>
    </w:pPr>
    <w:r>
      <w:rPr>
        <w:rFonts w:hint="eastAsia"/>
        <w:sz w:val="22"/>
        <w:szCs w:val="22"/>
      </w:rPr>
      <w:t>电话</w:t>
    </w:r>
    <w:r w:rsidR="00312D5F">
      <w:rPr>
        <w:sz w:val="22"/>
        <w:szCs w:val="22"/>
      </w:rPr>
      <w:t>:</w:t>
    </w:r>
    <w:r w:rsidR="00D06A73">
      <w:rPr>
        <w:rFonts w:hint="eastAsia"/>
        <w:sz w:val="22"/>
        <w:szCs w:val="22"/>
      </w:rPr>
      <w:t>+86</w:t>
    </w:r>
    <w:r>
      <w:rPr>
        <w:rFonts w:hint="eastAsia"/>
        <w:sz w:val="22"/>
        <w:szCs w:val="22"/>
      </w:rPr>
      <w:t xml:space="preserve">15940217631 </w:t>
    </w:r>
    <w:r w:rsidR="00E50B0D">
      <w:rPr>
        <w:rFonts w:hint="eastAsia"/>
        <w:sz w:val="22"/>
        <w:szCs w:val="22"/>
      </w:rPr>
      <w:t xml:space="preserve">Email: </w:t>
    </w:r>
    <w:r w:rsidR="00D06A73">
      <w:rPr>
        <w:rFonts w:hint="eastAsia"/>
        <w:sz w:val="22"/>
        <w:szCs w:val="22"/>
      </w:rPr>
      <w:t>mingyu.zhao.sjtu@gmail.com</w:t>
    </w:r>
  </w:p>
  <w:p w:rsidR="00E50B0D" w:rsidRPr="00FC376C" w:rsidRDefault="00FC376C" w:rsidP="00FC376C">
    <w:pPr>
      <w:ind w:right="20"/>
      <w:jc w:val="center"/>
      <w:rPr>
        <w:sz w:val="22"/>
        <w:szCs w:val="22"/>
      </w:rPr>
    </w:pPr>
    <w:r>
      <w:rPr>
        <w:rFonts w:hint="eastAsia"/>
        <w:sz w:val="22"/>
        <w:szCs w:val="22"/>
      </w:rPr>
      <w:t>Address:</w:t>
    </w:r>
    <w:r w:rsidR="004E4F75">
      <w:rPr>
        <w:rFonts w:hint="eastAsia"/>
        <w:sz w:val="22"/>
        <w:szCs w:val="22"/>
      </w:rPr>
      <w:t>沈阳市</w:t>
    </w:r>
    <w:r w:rsidR="004E4F75">
      <w:rPr>
        <w:rFonts w:hint="eastAsia"/>
        <w:sz w:val="22"/>
        <w:szCs w:val="22"/>
      </w:rPr>
      <w:t xml:space="preserve"> </w:t>
    </w:r>
    <w:r w:rsidR="004E4F75">
      <w:rPr>
        <w:rFonts w:hint="eastAsia"/>
        <w:sz w:val="22"/>
        <w:szCs w:val="22"/>
      </w:rPr>
      <w:t>望花中街</w:t>
    </w:r>
    <w:r w:rsidR="004E4F75">
      <w:rPr>
        <w:rFonts w:hint="eastAsia"/>
        <w:sz w:val="22"/>
        <w:szCs w:val="22"/>
      </w:rPr>
      <w:t>97</w:t>
    </w:r>
    <w:r w:rsidR="004E4F75">
      <w:rPr>
        <w:rFonts w:hint="eastAsia"/>
        <w:sz w:val="22"/>
        <w:szCs w:val="22"/>
      </w:rPr>
      <w:t>号</w:t>
    </w:r>
    <w:r w:rsidR="004E4F75">
      <w:rPr>
        <w:rFonts w:hint="eastAsia"/>
        <w:sz w:val="22"/>
        <w:szCs w:val="22"/>
      </w:rPr>
      <w:t xml:space="preserve"> B</w:t>
    </w:r>
    <w:r w:rsidR="004E4F75">
      <w:rPr>
        <w:rFonts w:hint="eastAsia"/>
        <w:sz w:val="22"/>
        <w:szCs w:val="22"/>
      </w:rPr>
      <w:t>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B"/>
    <w:multiLevelType w:val="multilevel"/>
    <w:tmpl w:val="0000000B"/>
    <w:lvl w:ilvl="0">
      <w:start w:val="5"/>
      <w:numFmt w:val="bullet"/>
      <w:lvlText w:val=""/>
      <w:lvlJc w:val="left"/>
      <w:pPr>
        <w:tabs>
          <w:tab w:val="num" w:pos="1856"/>
        </w:tabs>
        <w:ind w:left="1913" w:hanging="113"/>
      </w:pPr>
      <w:rPr>
        <w:rFonts w:ascii="Wingdings" w:hAnsi="Wingdings" w:hint="default"/>
        <w:sz w:val="10"/>
      </w:rPr>
    </w:lvl>
    <w:lvl w:ilvl="1">
      <w:start w:val="1"/>
      <w:numFmt w:val="bullet"/>
      <w:lvlText w:val=""/>
      <w:lvlJc w:val="left"/>
      <w:pPr>
        <w:tabs>
          <w:tab w:val="num" w:pos="2223"/>
        </w:tabs>
        <w:ind w:left="2223" w:hanging="420"/>
      </w:pPr>
      <w:rPr>
        <w:rFonts w:ascii="Wingdings" w:hAnsi="Wingdings" w:hint="default"/>
        <w:sz w:val="10"/>
      </w:rPr>
    </w:lvl>
    <w:lvl w:ilvl="2">
      <w:start w:val="1"/>
      <w:numFmt w:val="bullet"/>
      <w:lvlText w:val=""/>
      <w:lvlJc w:val="left"/>
      <w:pPr>
        <w:tabs>
          <w:tab w:val="num" w:pos="2643"/>
        </w:tabs>
        <w:ind w:left="264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3063"/>
        </w:tabs>
        <w:ind w:left="306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483"/>
        </w:tabs>
        <w:ind w:left="348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903"/>
        </w:tabs>
        <w:ind w:left="390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323"/>
        </w:tabs>
        <w:ind w:left="432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743"/>
        </w:tabs>
        <w:ind w:left="474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5163"/>
        </w:tabs>
        <w:ind w:left="5163" w:hanging="420"/>
      </w:pPr>
      <w:rPr>
        <w:rFonts w:ascii="Wingdings" w:hAnsi="Wingdings" w:hint="default"/>
      </w:rPr>
    </w:lvl>
  </w:abstractNum>
  <w:abstractNum w:abstractNumId="1">
    <w:nsid w:val="0000000C"/>
    <w:multiLevelType w:val="multilevel"/>
    <w:tmpl w:val="0000000C"/>
    <w:lvl w:ilvl="0">
      <w:start w:val="1"/>
      <w:numFmt w:val="bullet"/>
      <w:lvlText w:val="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  <w:b w:val="0"/>
        <w:i w:val="0"/>
        <w:sz w:val="11"/>
        <w:u w:val="none"/>
      </w:rPr>
    </w:lvl>
    <w:lvl w:ilvl="1">
      <w:start w:val="1"/>
      <w:numFmt w:val="bullet"/>
      <w:lvlText w:val=""/>
      <w:lvlJc w:val="left"/>
      <w:pPr>
        <w:tabs>
          <w:tab w:val="num" w:pos="420"/>
        </w:tabs>
        <w:ind w:left="420"/>
      </w:pPr>
      <w:rPr>
        <w:rFonts w:ascii="Wingdings" w:hAnsi="Wingdings" w:hint="default"/>
        <w:b w:val="0"/>
        <w:i w:val="0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32FD4822"/>
    <w:multiLevelType w:val="hybridMultilevel"/>
    <w:tmpl w:val="856E661A"/>
    <w:lvl w:ilvl="0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34036"/>
    <w:rsid w:val="0003777A"/>
    <w:rsid w:val="00041319"/>
    <w:rsid w:val="00042A42"/>
    <w:rsid w:val="00063DA9"/>
    <w:rsid w:val="00097BC0"/>
    <w:rsid w:val="000C20FF"/>
    <w:rsid w:val="000E75A4"/>
    <w:rsid w:val="001029E3"/>
    <w:rsid w:val="00104D74"/>
    <w:rsid w:val="001336B8"/>
    <w:rsid w:val="001550AA"/>
    <w:rsid w:val="00172A27"/>
    <w:rsid w:val="001A52BF"/>
    <w:rsid w:val="001B4457"/>
    <w:rsid w:val="001D7E3B"/>
    <w:rsid w:val="00211C0F"/>
    <w:rsid w:val="002579B5"/>
    <w:rsid w:val="002716A0"/>
    <w:rsid w:val="00294C61"/>
    <w:rsid w:val="002C741F"/>
    <w:rsid w:val="00306D2F"/>
    <w:rsid w:val="00312D5F"/>
    <w:rsid w:val="003277DE"/>
    <w:rsid w:val="003400D6"/>
    <w:rsid w:val="00360388"/>
    <w:rsid w:val="00361E6C"/>
    <w:rsid w:val="00374601"/>
    <w:rsid w:val="003972C8"/>
    <w:rsid w:val="003A5A2C"/>
    <w:rsid w:val="00417416"/>
    <w:rsid w:val="00434852"/>
    <w:rsid w:val="0043627B"/>
    <w:rsid w:val="00467ED7"/>
    <w:rsid w:val="0049362F"/>
    <w:rsid w:val="00497A0D"/>
    <w:rsid w:val="004D1A35"/>
    <w:rsid w:val="004E4F75"/>
    <w:rsid w:val="00523F03"/>
    <w:rsid w:val="0052762D"/>
    <w:rsid w:val="00540E1C"/>
    <w:rsid w:val="00542AF9"/>
    <w:rsid w:val="00550981"/>
    <w:rsid w:val="0057435D"/>
    <w:rsid w:val="005A21CF"/>
    <w:rsid w:val="005C7046"/>
    <w:rsid w:val="005D0943"/>
    <w:rsid w:val="005E2B5D"/>
    <w:rsid w:val="005E5BA0"/>
    <w:rsid w:val="00602CA4"/>
    <w:rsid w:val="006349A0"/>
    <w:rsid w:val="006A195B"/>
    <w:rsid w:val="00705EC2"/>
    <w:rsid w:val="00706DC9"/>
    <w:rsid w:val="00721DAE"/>
    <w:rsid w:val="007476D7"/>
    <w:rsid w:val="00751786"/>
    <w:rsid w:val="00777FD8"/>
    <w:rsid w:val="00795259"/>
    <w:rsid w:val="007B0732"/>
    <w:rsid w:val="007C5589"/>
    <w:rsid w:val="007C6F43"/>
    <w:rsid w:val="007E3877"/>
    <w:rsid w:val="0080747F"/>
    <w:rsid w:val="00817299"/>
    <w:rsid w:val="008235C2"/>
    <w:rsid w:val="008435CE"/>
    <w:rsid w:val="0086264B"/>
    <w:rsid w:val="0089436E"/>
    <w:rsid w:val="008E289D"/>
    <w:rsid w:val="00945B08"/>
    <w:rsid w:val="00983D53"/>
    <w:rsid w:val="009864B6"/>
    <w:rsid w:val="0099398B"/>
    <w:rsid w:val="009961CA"/>
    <w:rsid w:val="009A0FD3"/>
    <w:rsid w:val="009D4217"/>
    <w:rsid w:val="00A05683"/>
    <w:rsid w:val="00A64B3B"/>
    <w:rsid w:val="00A778C8"/>
    <w:rsid w:val="00AC0AD8"/>
    <w:rsid w:val="00AE4B8B"/>
    <w:rsid w:val="00B63755"/>
    <w:rsid w:val="00B805B6"/>
    <w:rsid w:val="00BA0FFD"/>
    <w:rsid w:val="00BF6955"/>
    <w:rsid w:val="00C00F68"/>
    <w:rsid w:val="00C0167F"/>
    <w:rsid w:val="00C1668D"/>
    <w:rsid w:val="00C636BF"/>
    <w:rsid w:val="00C66487"/>
    <w:rsid w:val="00C7273F"/>
    <w:rsid w:val="00C91906"/>
    <w:rsid w:val="00CC01B8"/>
    <w:rsid w:val="00CC256D"/>
    <w:rsid w:val="00CD1C5B"/>
    <w:rsid w:val="00D06A73"/>
    <w:rsid w:val="00D558FC"/>
    <w:rsid w:val="00D772FB"/>
    <w:rsid w:val="00D8678A"/>
    <w:rsid w:val="00D96D37"/>
    <w:rsid w:val="00DE3AFD"/>
    <w:rsid w:val="00DE65AD"/>
    <w:rsid w:val="00E20F57"/>
    <w:rsid w:val="00E50B0D"/>
    <w:rsid w:val="00E50F23"/>
    <w:rsid w:val="00E6430C"/>
    <w:rsid w:val="00E86DA6"/>
    <w:rsid w:val="00EA3B82"/>
    <w:rsid w:val="00EA4490"/>
    <w:rsid w:val="00EA47D0"/>
    <w:rsid w:val="00F102B7"/>
    <w:rsid w:val="00F21CE5"/>
    <w:rsid w:val="00F24A13"/>
    <w:rsid w:val="00F31D58"/>
    <w:rsid w:val="00F517D2"/>
    <w:rsid w:val="00F6450D"/>
    <w:rsid w:val="00F830F7"/>
    <w:rsid w:val="00FA1CF7"/>
    <w:rsid w:val="00FA6A8B"/>
    <w:rsid w:val="00FC376C"/>
    <w:rsid w:val="00FC47D3"/>
    <w:rsid w:val="00FD18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1F48054-0062-4F8C-BF0D-39E317619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7A0D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3">
    <w:name w:val="heading 3"/>
    <w:basedOn w:val="a"/>
    <w:link w:val="3Char"/>
    <w:uiPriority w:val="9"/>
    <w:qFormat/>
    <w:rsid w:val="00B805B6"/>
    <w:pPr>
      <w:widowControl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rsid w:val="00497A0D"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眉 Char"/>
    <w:link w:val="a4"/>
    <w:rsid w:val="00497A0D"/>
    <w:rPr>
      <w:rFonts w:ascii="Times New Roman" w:eastAsia="宋体" w:hAnsi="Times New Roman" w:cs="Times New Roman"/>
      <w:sz w:val="18"/>
      <w:szCs w:val="18"/>
    </w:rPr>
  </w:style>
  <w:style w:type="character" w:styleId="a5">
    <w:name w:val="annotation reference"/>
    <w:rsid w:val="00497A0D"/>
    <w:rPr>
      <w:sz w:val="21"/>
      <w:szCs w:val="21"/>
    </w:rPr>
  </w:style>
  <w:style w:type="character" w:styleId="a6">
    <w:name w:val="Hyperlink"/>
    <w:rsid w:val="00497A0D"/>
    <w:rPr>
      <w:rFonts w:cs="Times New Roman"/>
      <w:color w:val="0000FF"/>
      <w:u w:val="single"/>
    </w:rPr>
  </w:style>
  <w:style w:type="paragraph" w:styleId="a7">
    <w:name w:val="annotation text"/>
    <w:basedOn w:val="a"/>
    <w:rsid w:val="00497A0D"/>
    <w:pPr>
      <w:jc w:val="left"/>
    </w:pPr>
  </w:style>
  <w:style w:type="paragraph" w:customStyle="1" w:styleId="1">
    <w:name w:val="无间隔1"/>
    <w:rsid w:val="00497A0D"/>
    <w:pPr>
      <w:adjustRightInd w:val="0"/>
      <w:snapToGrid w:val="0"/>
    </w:pPr>
    <w:rPr>
      <w:rFonts w:ascii="Tahoma" w:eastAsia="微软雅黑" w:hAnsi="Tahoma"/>
      <w:sz w:val="22"/>
      <w:szCs w:val="22"/>
    </w:rPr>
  </w:style>
  <w:style w:type="paragraph" w:styleId="a4">
    <w:name w:val="header"/>
    <w:basedOn w:val="a"/>
    <w:link w:val="Char0"/>
    <w:rsid w:val="00497A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8">
    <w:name w:val="annotation subject"/>
    <w:basedOn w:val="a7"/>
    <w:next w:val="a7"/>
    <w:rsid w:val="00497A0D"/>
    <w:rPr>
      <w:b/>
      <w:bCs/>
    </w:rPr>
  </w:style>
  <w:style w:type="paragraph" w:styleId="a3">
    <w:name w:val="footer"/>
    <w:basedOn w:val="a"/>
    <w:link w:val="Char"/>
    <w:rsid w:val="00497A0D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9">
    <w:name w:val="Balloon Text"/>
    <w:basedOn w:val="a"/>
    <w:rsid w:val="00497A0D"/>
    <w:rPr>
      <w:sz w:val="18"/>
      <w:szCs w:val="18"/>
    </w:rPr>
  </w:style>
  <w:style w:type="character" w:customStyle="1" w:styleId="apple-style-span">
    <w:name w:val="apple-style-span"/>
    <w:basedOn w:val="a0"/>
    <w:rsid w:val="00C636BF"/>
  </w:style>
  <w:style w:type="character" w:customStyle="1" w:styleId="3Char">
    <w:name w:val="标题 3 Char"/>
    <w:link w:val="3"/>
    <w:uiPriority w:val="9"/>
    <w:rsid w:val="00B805B6"/>
    <w:rPr>
      <w:rFonts w:ascii="Times New Roman" w:eastAsia="Times New Roman" w:hAnsi="Times New Roman"/>
      <w:b/>
      <w:bCs/>
      <w:sz w:val="27"/>
      <w:szCs w:val="27"/>
    </w:rPr>
  </w:style>
  <w:style w:type="character" w:customStyle="1" w:styleId="apple-converted-space">
    <w:name w:val="apple-converted-space"/>
    <w:rsid w:val="00B805B6"/>
  </w:style>
  <w:style w:type="paragraph" w:customStyle="1" w:styleId="Headingsmallcaps">
    <w:name w:val="Heading small caps"/>
    <w:basedOn w:val="a4"/>
    <w:rsid w:val="003A5A2C"/>
    <w:pPr>
      <w:widowControl/>
      <w:pBdr>
        <w:bottom w:val="none" w:sz="0" w:space="0" w:color="auto"/>
      </w:pBdr>
      <w:tabs>
        <w:tab w:val="clear" w:pos="4153"/>
        <w:tab w:val="clear" w:pos="8306"/>
        <w:tab w:val="left" w:pos="1980"/>
      </w:tabs>
      <w:snapToGrid/>
      <w:jc w:val="left"/>
    </w:pPr>
    <w:rPr>
      <w:rFonts w:ascii="Arial" w:hAnsi="Arial" w:cs="Arial"/>
      <w:b/>
      <w:bCs/>
      <w:smallCaps/>
      <w:sz w:val="22"/>
      <w:szCs w:val="24"/>
      <w:lang w:eastAsia="en-US"/>
    </w:rPr>
  </w:style>
  <w:style w:type="character" w:styleId="aa">
    <w:name w:val="Emphasis"/>
    <w:basedOn w:val="a0"/>
    <w:uiPriority w:val="20"/>
    <w:qFormat/>
    <w:rsid w:val="00FC376C"/>
    <w:rPr>
      <w:i/>
      <w:iCs/>
    </w:rPr>
  </w:style>
  <w:style w:type="character" w:customStyle="1" w:styleId="shorttext">
    <w:name w:val="short_text"/>
    <w:basedOn w:val="a0"/>
    <w:rsid w:val="008E289D"/>
  </w:style>
  <w:style w:type="character" w:customStyle="1" w:styleId="hps">
    <w:name w:val="hps"/>
    <w:basedOn w:val="a0"/>
    <w:rsid w:val="008E28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9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system32\QH_CV_&#38084;&#22992;&#21644;&#23398;&#22992;&#20462;&#25913;&#2151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8119DC-FA84-4354-AE22-E3E5104D5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QH_CV_铄姐和学姐修改后</Template>
  <TotalTime>43</TotalTime>
  <Pages>1</Pages>
  <Words>0</Words>
  <Characters>2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Quanhe:</vt:lpstr>
    </vt:vector>
  </TitlesOfParts>
  <Company>WwW.YlmF.CoM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Quanhe:</dc:title>
  <dc:creator>BeBeyond-DongXin</dc:creator>
  <cp:lastModifiedBy>赵明宇</cp:lastModifiedBy>
  <cp:revision>18</cp:revision>
  <cp:lastPrinted>2012-02-17T02:03:00Z</cp:lastPrinted>
  <dcterms:created xsi:type="dcterms:W3CDTF">2012-08-30T15:23:00Z</dcterms:created>
  <dcterms:modified xsi:type="dcterms:W3CDTF">2013-08-28T00:07:00Z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2052-6.6.0.2877</vt:lpwstr>
  </property>
</Properties>
</file>